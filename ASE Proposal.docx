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B88" w:rsidRDefault="00013196">
      <w:pPr>
        <w:pStyle w:val="Title"/>
      </w:pPr>
      <w:r>
        <w:t>History Trivia</w:t>
      </w:r>
      <w:r w:rsidR="00EE0682">
        <w:br/>
        <w:t xml:space="preserve">Project </w:t>
      </w:r>
      <w:r>
        <w:t>Proposal</w:t>
      </w:r>
    </w:p>
    <w:sdt>
      <w:sdtPr>
        <w:id w:val="216403978"/>
        <w:placeholder>
          <w:docPart w:val="42877E8ACB6342E8942408F66C5D5ABC"/>
        </w:placeholder>
        <w:date w:fullDate="2014-02-21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230B88" w:rsidRDefault="00013196">
          <w:pPr>
            <w:pStyle w:val="Subtitle"/>
          </w:pPr>
          <w:r>
            <w:t>February 21, 2014</w:t>
          </w:r>
        </w:p>
      </w:sdtContent>
    </w:sdt>
    <w:p w:rsidR="00871222" w:rsidRPr="00871222" w:rsidRDefault="00871222" w:rsidP="00871222">
      <w:pPr>
        <w:pStyle w:val="Heading1"/>
      </w:pPr>
      <w:r>
        <w:t>Project goal and objectives</w:t>
      </w:r>
    </w:p>
    <w:p w:rsidR="00871222" w:rsidRPr="00871222" w:rsidRDefault="00871222" w:rsidP="00871222">
      <w:pPr>
        <w:pStyle w:val="Heading2"/>
      </w:pPr>
      <w:r>
        <w:t>Motivation</w:t>
      </w:r>
    </w:p>
    <w:p w:rsidR="00230B88" w:rsidRDefault="003B69FB" w:rsidP="00871222">
      <w:pPr>
        <w:tabs>
          <w:tab w:val="right" w:pos="9360"/>
        </w:tabs>
      </w:pPr>
      <w:r>
        <w:t>There are many online exams available, but making this exams attractive and more effective we are making it in the form of a game.</w:t>
      </w:r>
      <w:r w:rsidR="00214F2D">
        <w:t xml:space="preserve"> Students today are attracted towards online games a lot, if we create </w:t>
      </w:r>
      <w:r w:rsidR="00250ED8">
        <w:t>an</w:t>
      </w:r>
      <w:r w:rsidR="00214F2D">
        <w:t xml:space="preserve"> online exam in the form of a game then we can easily attract the students. If a student here something he can remember for few days, but he see something he can remember more, but if he play and start enjoying he will never forget it. </w:t>
      </w:r>
      <w:r>
        <w:t xml:space="preserve">   </w:t>
      </w:r>
      <w:r w:rsidR="00871222">
        <w:tab/>
      </w:r>
    </w:p>
    <w:p w:rsidR="00230B88" w:rsidRDefault="00B770E7">
      <w:pPr>
        <w:pStyle w:val="Heading2"/>
      </w:pPr>
      <w:r>
        <w:t>Significance</w:t>
      </w:r>
    </w:p>
    <w:p w:rsidR="00F655C0" w:rsidRDefault="00F655C0" w:rsidP="00F655C0">
      <w:r>
        <w:t>In this project we</w:t>
      </w:r>
      <w:r w:rsidR="00551085">
        <w:t xml:space="preserve"> show the world map and when we </w:t>
      </w:r>
      <w:r>
        <w:t>select a country</w:t>
      </w:r>
      <w:r w:rsidR="00551085">
        <w:t>,</w:t>
      </w:r>
      <w:r>
        <w:t xml:space="preserve"> the quiz on that country history </w:t>
      </w:r>
      <w:r w:rsidR="00250ED8">
        <w:t>starts. When</w:t>
      </w:r>
      <w:r>
        <w:t xml:space="preserve"> we clear the level</w:t>
      </w:r>
      <w:r w:rsidR="00551085">
        <w:t>,</w:t>
      </w:r>
      <w:r>
        <w:t xml:space="preserve"> we can move the pictures in that</w:t>
      </w:r>
      <w:r w:rsidR="00551085">
        <w:t xml:space="preserve"> to the museum. If we fail to clear then it</w:t>
      </w:r>
      <w:r>
        <w:t xml:space="preserve"> go</w:t>
      </w:r>
      <w:r w:rsidR="00551085">
        <w:t>es</w:t>
      </w:r>
      <w:r>
        <w:t xml:space="preserve"> back to the main page and asks to try exam again.</w:t>
      </w:r>
      <w:r w:rsidR="00250ED8">
        <w:t xml:space="preserve"> </w:t>
      </w:r>
      <w:r>
        <w:t xml:space="preserve">This corporate between the data in the server and </w:t>
      </w:r>
      <w:r w:rsidR="00250ED8">
        <w:t>on</w:t>
      </w:r>
      <w:r>
        <w:t xml:space="preserve"> line exam, dealing with online system is easy and efficient.</w:t>
      </w:r>
      <w:r w:rsidR="00250ED8">
        <w:t xml:space="preserve"> </w:t>
      </w:r>
      <w:r w:rsidR="00551085">
        <w:t>We make a secrete data base which prevents the outside or inside attacks.</w:t>
      </w:r>
    </w:p>
    <w:p w:rsidR="00230B88" w:rsidRDefault="007D0D7A">
      <w:pPr>
        <w:pStyle w:val="Heading2"/>
      </w:pPr>
      <w:r>
        <w:t>System features</w:t>
      </w:r>
    </w:p>
    <w:p w:rsidR="00551085" w:rsidRDefault="00551085">
      <w:r>
        <w:t xml:space="preserve">In this project we develop an application on the most upgraded versions of </w:t>
      </w:r>
      <w:proofErr w:type="spellStart"/>
      <w:r>
        <w:t>Ios</w:t>
      </w:r>
      <w:proofErr w:type="spellEnd"/>
      <w:r>
        <w:t xml:space="preserve"> and Android along with that we develop a web application. We use the Rest web</w:t>
      </w:r>
    </w:p>
    <w:p w:rsidR="00230B88" w:rsidRDefault="00EE0682">
      <w:r>
        <w:t>The new system must include the following:</w:t>
      </w:r>
    </w:p>
    <w:p w:rsidR="00230B88" w:rsidRDefault="00EE0682">
      <w:pPr>
        <w:pStyle w:val="ListBullet"/>
      </w:pPr>
      <w:r>
        <w:t>Ability to allow both internal and external users to access the application without downloading any software</w:t>
      </w:r>
    </w:p>
    <w:p w:rsidR="00230B88" w:rsidRDefault="00EE0682">
      <w:pPr>
        <w:pStyle w:val="ListBullet"/>
      </w:pPr>
      <w:r>
        <w:t>Ability to interface with the existing data warehouse application</w:t>
      </w:r>
    </w:p>
    <w:p w:rsidR="00230B88" w:rsidRDefault="00EE0682">
      <w:pPr>
        <w:pStyle w:val="ListBullet"/>
      </w:pPr>
      <w:r>
        <w:t>Ability to incorporate automated routing and notifications based on business rules</w:t>
      </w:r>
    </w:p>
    <w:p w:rsidR="00230B88" w:rsidRDefault="00230B88"/>
    <w:p w:rsidR="00230B88" w:rsidRDefault="0069010B">
      <w:pPr>
        <w:pStyle w:val="Heading1"/>
      </w:pPr>
      <w:r>
        <w:t>Team</w:t>
      </w:r>
    </w:p>
    <w:p w:rsidR="00230B88" w:rsidRDefault="00230B88"/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708"/>
        <w:gridCol w:w="3708"/>
        <w:gridCol w:w="2232"/>
      </w:tblGrid>
      <w:tr w:rsidR="00230B88" w:rsidTr="00230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230B88" w:rsidRDefault="00EE0682">
            <w:r>
              <w:t>Name</w:t>
            </w:r>
          </w:p>
        </w:tc>
        <w:tc>
          <w:tcPr>
            <w:tcW w:w="1923" w:type="pct"/>
          </w:tcPr>
          <w:p w:rsidR="00230B88" w:rsidRDefault="00934132">
            <w:r>
              <w:t>Student ID</w:t>
            </w:r>
          </w:p>
        </w:tc>
        <w:tc>
          <w:tcPr>
            <w:tcW w:w="1155" w:type="pct"/>
          </w:tcPr>
          <w:p w:rsidR="00230B88" w:rsidRDefault="00934132">
            <w:r>
              <w:t>Email</w:t>
            </w:r>
          </w:p>
        </w:tc>
      </w:tr>
      <w:tr w:rsidR="00230B88" w:rsidTr="00230B88">
        <w:tc>
          <w:tcPr>
            <w:tcW w:w="1923" w:type="pct"/>
          </w:tcPr>
          <w:p w:rsidR="00230B88" w:rsidRDefault="00934132">
            <w:r>
              <w:t>Vijaya Vamsikrishna Marrisetty</w:t>
            </w:r>
          </w:p>
        </w:tc>
        <w:tc>
          <w:tcPr>
            <w:tcW w:w="1923" w:type="pct"/>
          </w:tcPr>
          <w:p w:rsidR="00230B88" w:rsidRDefault="00934132">
            <w:r>
              <w:t>16158364</w:t>
            </w:r>
          </w:p>
        </w:tc>
        <w:tc>
          <w:tcPr>
            <w:tcW w:w="1155" w:type="pct"/>
          </w:tcPr>
          <w:p w:rsidR="00230B88" w:rsidRDefault="00934132">
            <w:r w:rsidRPr="00013196">
              <w:rPr>
                <w:rStyle w:val="Hyperlink"/>
              </w:rPr>
              <w:t>vmwz8@mail.umkc.edu</w:t>
            </w:r>
          </w:p>
        </w:tc>
      </w:tr>
      <w:tr w:rsidR="00230B88" w:rsidTr="00230B88">
        <w:tc>
          <w:tcPr>
            <w:tcW w:w="1923" w:type="pct"/>
          </w:tcPr>
          <w:p w:rsidR="00230B88" w:rsidRDefault="00934132" w:rsidP="00250ED8">
            <w:pPr>
              <w:tabs>
                <w:tab w:val="right" w:pos="3420"/>
              </w:tabs>
            </w:pPr>
            <w:r>
              <w:t>Rakesh Videm</w:t>
            </w:r>
            <w:r w:rsidR="00250ED8">
              <w:tab/>
            </w:r>
          </w:p>
        </w:tc>
        <w:tc>
          <w:tcPr>
            <w:tcW w:w="1923" w:type="pct"/>
          </w:tcPr>
          <w:p w:rsidR="00230B88" w:rsidRDefault="00013196">
            <w:r>
              <w:t>16159533</w:t>
            </w:r>
          </w:p>
        </w:tc>
        <w:tc>
          <w:tcPr>
            <w:tcW w:w="1155" w:type="pct"/>
          </w:tcPr>
          <w:p w:rsidR="00230B88" w:rsidRDefault="00FB7A66">
            <w:hyperlink r:id="rId9" w:history="1">
              <w:r w:rsidR="00013196" w:rsidRPr="004747EB">
                <w:rPr>
                  <w:rStyle w:val="Hyperlink"/>
                </w:rPr>
                <w:t>rvbnd@mail.umkc.edu</w:t>
              </w:r>
            </w:hyperlink>
          </w:p>
        </w:tc>
      </w:tr>
      <w:tr w:rsidR="00230B88" w:rsidTr="00230B88">
        <w:tc>
          <w:tcPr>
            <w:tcW w:w="1923" w:type="pct"/>
          </w:tcPr>
          <w:p w:rsidR="00230B88" w:rsidRDefault="00013196" w:rsidP="00013196">
            <w:r>
              <w:t>Venkat Kranthi Reddy Madhire</w:t>
            </w:r>
          </w:p>
        </w:tc>
        <w:tc>
          <w:tcPr>
            <w:tcW w:w="1923" w:type="pct"/>
          </w:tcPr>
          <w:p w:rsidR="00230B88" w:rsidRDefault="00230B88"/>
        </w:tc>
        <w:tc>
          <w:tcPr>
            <w:tcW w:w="1155" w:type="pct"/>
          </w:tcPr>
          <w:p w:rsidR="00230B88" w:rsidRDefault="00013196">
            <w:r w:rsidRPr="00013196">
              <w:rPr>
                <w:rStyle w:val="Hyperlink"/>
              </w:rPr>
              <w:t>mkrq9d@mail.umkc.edu</w:t>
            </w:r>
          </w:p>
        </w:tc>
      </w:tr>
      <w:tr w:rsidR="00934132" w:rsidTr="00230B88">
        <w:tc>
          <w:tcPr>
            <w:tcW w:w="1923" w:type="pct"/>
          </w:tcPr>
          <w:p w:rsidR="00934132" w:rsidRDefault="00934132">
            <w:bookmarkStart w:id="0" w:name="_GoBack"/>
            <w:r>
              <w:t xml:space="preserve">Ajay Kumar Reddy </w:t>
            </w:r>
            <w:r w:rsidR="00013196">
              <w:t>Addula</w:t>
            </w:r>
            <w:bookmarkEnd w:id="0"/>
          </w:p>
        </w:tc>
        <w:tc>
          <w:tcPr>
            <w:tcW w:w="1923" w:type="pct"/>
          </w:tcPr>
          <w:p w:rsidR="00934132" w:rsidRDefault="00934132">
            <w:r>
              <w:t>16157735</w:t>
            </w:r>
          </w:p>
        </w:tc>
        <w:tc>
          <w:tcPr>
            <w:tcW w:w="1155" w:type="pct"/>
          </w:tcPr>
          <w:p w:rsidR="00934132" w:rsidRDefault="00934132">
            <w:r w:rsidRPr="00013196">
              <w:rPr>
                <w:rStyle w:val="Hyperlink"/>
              </w:rPr>
              <w:t>aaf44@mail.umkc.edu</w:t>
            </w:r>
          </w:p>
        </w:tc>
      </w:tr>
    </w:tbl>
    <w:p w:rsidR="00230B88" w:rsidRDefault="00230B88"/>
    <w:sectPr w:rsidR="00230B88" w:rsidSect="00142DAD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A66" w:rsidRDefault="00FB7A66">
      <w:pPr>
        <w:spacing w:after="0" w:line="240" w:lineRule="auto"/>
      </w:pPr>
      <w:r>
        <w:separator/>
      </w:r>
    </w:p>
  </w:endnote>
  <w:endnote w:type="continuationSeparator" w:id="0">
    <w:p w:rsidR="00FB7A66" w:rsidRDefault="00FB7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A66" w:rsidRDefault="00FB7A66">
      <w:pPr>
        <w:spacing w:after="0" w:line="240" w:lineRule="auto"/>
      </w:pPr>
      <w:r>
        <w:separator/>
      </w:r>
    </w:p>
  </w:footnote>
  <w:footnote w:type="continuationSeparator" w:id="0">
    <w:p w:rsidR="00FB7A66" w:rsidRDefault="00FB7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682" w:rsidRDefault="00FB7A66">
    <w:pPr>
      <w:pStyle w:val="Header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" o:spid="_x0000_s2049" type="#_x0000_t202" style="position:absolute;margin-left:-62.3pt;margin-top:0;width:26.7pt;height:14.4pt;z-index:251659264;visibility:visible;mso-position-horizontal:right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<v:textbox style="mso-fit-shape-to-text:t" inset="0,0,0,0">
            <w:txbxContent>
              <w:p w:rsidR="00EE0682" w:rsidRDefault="00142DAD">
                <w:pPr>
                  <w:pStyle w:val="Footer"/>
                </w:pPr>
                <w:r>
                  <w:fldChar w:fldCharType="begin"/>
                </w:r>
                <w:r w:rsidR="00EE0682">
                  <w:instrText xml:space="preserve"> PAGE   \* MERGEFORMAT </w:instrText>
                </w:r>
                <w:r>
                  <w:fldChar w:fldCharType="separate"/>
                </w:r>
                <w:r w:rsidR="00250ED8">
                  <w:t>1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6253"/>
    <w:rsid w:val="00013196"/>
    <w:rsid w:val="00045A60"/>
    <w:rsid w:val="00142DAD"/>
    <w:rsid w:val="001A2624"/>
    <w:rsid w:val="001C6253"/>
    <w:rsid w:val="00212F79"/>
    <w:rsid w:val="00214F2D"/>
    <w:rsid w:val="00230B88"/>
    <w:rsid w:val="00250ED8"/>
    <w:rsid w:val="002C2D42"/>
    <w:rsid w:val="00380777"/>
    <w:rsid w:val="003B69FB"/>
    <w:rsid w:val="004A2768"/>
    <w:rsid w:val="00551085"/>
    <w:rsid w:val="00610BDB"/>
    <w:rsid w:val="00637D47"/>
    <w:rsid w:val="0069010B"/>
    <w:rsid w:val="00693BFD"/>
    <w:rsid w:val="006B2251"/>
    <w:rsid w:val="006C7C60"/>
    <w:rsid w:val="0074355F"/>
    <w:rsid w:val="007D0D7A"/>
    <w:rsid w:val="00863FB8"/>
    <w:rsid w:val="00871222"/>
    <w:rsid w:val="00934132"/>
    <w:rsid w:val="00A43B2D"/>
    <w:rsid w:val="00B66BB4"/>
    <w:rsid w:val="00B770E7"/>
    <w:rsid w:val="00D01B71"/>
    <w:rsid w:val="00DE3B70"/>
    <w:rsid w:val="00EE0682"/>
    <w:rsid w:val="00F655C0"/>
    <w:rsid w:val="00F95657"/>
    <w:rsid w:val="00FB7A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86B8F2A1-7760-453D-8DBE-398F93AA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DAD"/>
  </w:style>
  <w:style w:type="paragraph" w:styleId="Heading1">
    <w:name w:val="heading 1"/>
    <w:basedOn w:val="Normal"/>
    <w:next w:val="Normal"/>
    <w:link w:val="Heading1Char"/>
    <w:uiPriority w:val="9"/>
    <w:qFormat/>
    <w:rsid w:val="00142DA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DAD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2DAD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sid w:val="00142DAD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rsid w:val="00142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142DA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2DAD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2DAD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rsid w:val="00142DAD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142DAD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sid w:val="00142DAD"/>
    <w:rPr>
      <w:color w:val="808080"/>
    </w:rPr>
  </w:style>
  <w:style w:type="paragraph" w:styleId="NoSpacing">
    <w:name w:val="No Spacing"/>
    <w:uiPriority w:val="36"/>
    <w:qFormat/>
    <w:rsid w:val="00142DA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42DAD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rsid w:val="00142DAD"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rsid w:val="00142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DAD"/>
  </w:style>
  <w:style w:type="paragraph" w:styleId="Footer">
    <w:name w:val="footer"/>
    <w:basedOn w:val="Normal"/>
    <w:link w:val="FooterChar"/>
    <w:uiPriority w:val="99"/>
    <w:unhideWhenUsed/>
    <w:rsid w:val="00142DAD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42DAD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rsid w:val="00142D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rsid w:val="00142DA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copeTable">
    <w:name w:val="Project Scope Table"/>
    <w:basedOn w:val="TableNormal"/>
    <w:uiPriority w:val="99"/>
    <w:rsid w:val="00142DAD"/>
    <w:pPr>
      <w:spacing w:before="120" w:after="120" w:line="240" w:lineRule="auto"/>
    </w:p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rsid w:val="00142DAD"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142DAD"/>
    <w:rPr>
      <w:i/>
      <w:iCs/>
      <w:sz w:val="14"/>
    </w:rPr>
  </w:style>
  <w:style w:type="character" w:styleId="Hyperlink">
    <w:name w:val="Hyperlink"/>
    <w:basedOn w:val="DefaultParagraphFont"/>
    <w:uiPriority w:val="99"/>
    <w:unhideWhenUsed/>
    <w:rsid w:val="00013196"/>
    <w:rPr>
      <w:color w:val="40ACD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rvbnd@mail.umkc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877E8ACB6342E8942408F66C5D5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C6A3B-6219-48E8-94C9-17D3B7DAAEFF}"/>
      </w:docPartPr>
      <w:docPartBody>
        <w:p w:rsidR="002550F2" w:rsidRDefault="00D5650B">
          <w:pPr>
            <w:pStyle w:val="42877E8ACB6342E8942408F66C5D5ABC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650B"/>
    <w:rsid w:val="002550F2"/>
    <w:rsid w:val="00CB538B"/>
    <w:rsid w:val="00D56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3985959944CBE8684AA5912755D36">
    <w:name w:val="BBD3985959944CBE8684AA5912755D36"/>
    <w:rsid w:val="002550F2"/>
  </w:style>
  <w:style w:type="paragraph" w:customStyle="1" w:styleId="42877E8ACB6342E8942408F66C5D5ABC">
    <w:name w:val="42877E8ACB6342E8942408F66C5D5ABC"/>
    <w:rsid w:val="002550F2"/>
  </w:style>
  <w:style w:type="character" w:styleId="PlaceholderText">
    <w:name w:val="Placeholder Text"/>
    <w:basedOn w:val="DefaultParagraphFont"/>
    <w:uiPriority w:val="99"/>
    <w:semiHidden/>
    <w:rsid w:val="002550F2"/>
    <w:rPr>
      <w:color w:val="808080"/>
    </w:rPr>
  </w:style>
  <w:style w:type="paragraph" w:customStyle="1" w:styleId="DED7EDDF5A8F4D70893D685016F84A08">
    <w:name w:val="DED7EDDF5A8F4D70893D685016F84A08"/>
    <w:rsid w:val="002550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35A386-385E-425B-8B48-2CCD6AD16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0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</dc:creator>
  <cp:keywords/>
  <cp:lastModifiedBy>Marrisetty, Vijaya Vamsikrishna (UMKC-Student)</cp:lastModifiedBy>
  <cp:revision>2</cp:revision>
  <dcterms:created xsi:type="dcterms:W3CDTF">2014-02-22T05:49:00Z</dcterms:created>
  <dcterms:modified xsi:type="dcterms:W3CDTF">2014-02-22T05:49:00Z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